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729" w:tblpY="721"/>
        <w:tblW w:w="5391" w:type="pct"/>
        <w:tblLayout w:type="fixed"/>
        <w:tblLook w:val="0000" w:firstRow="0" w:lastRow="0" w:firstColumn="0" w:lastColumn="0" w:noHBand="0" w:noVBand="0"/>
      </w:tblPr>
      <w:tblGrid>
        <w:gridCol w:w="448"/>
        <w:gridCol w:w="22"/>
        <w:gridCol w:w="6304"/>
        <w:gridCol w:w="52"/>
        <w:gridCol w:w="2723"/>
      </w:tblGrid>
      <w:tr w:rsidR="00EB77D3" w:rsidRPr="00DE7766" w14:paraId="093BB0FF" w14:textId="77777777" w:rsidTr="00E409C5">
        <w:trPr>
          <w:trHeight w:val="1997"/>
        </w:trPr>
        <w:tc>
          <w:tcPr>
            <w:tcW w:w="9549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AB2798C" w14:textId="77777777" w:rsidR="00075E73" w:rsidRDefault="00EF6971" w:rsidP="00E409C5">
            <w:pPr>
              <w:pStyle w:val="ContactInfo"/>
              <w:rPr>
                <w:b/>
              </w:rPr>
            </w:pPr>
            <w:r>
              <w:rPr>
                <w:b/>
              </w:rPr>
              <w:t>Joshua Budrow</w:t>
            </w:r>
          </w:p>
          <w:p w14:paraId="5BEDE5DF" w14:textId="77777777" w:rsidR="00E233CB" w:rsidRDefault="00E233CB" w:rsidP="00E409C5">
            <w:pPr>
              <w:pStyle w:val="ContactInfo"/>
              <w:rPr>
                <w:b/>
              </w:rPr>
            </w:pPr>
            <w:r>
              <w:rPr>
                <w:b/>
              </w:rPr>
              <w:t>Software Engineer</w:t>
            </w:r>
          </w:p>
          <w:p w14:paraId="50987912" w14:textId="77777777" w:rsidR="00E233CB" w:rsidRPr="00E233CB" w:rsidRDefault="00E233CB" w:rsidP="00E409C5">
            <w:pPr>
              <w:pStyle w:val="ContactInfo"/>
              <w:rPr>
                <w:b/>
              </w:rPr>
            </w:pPr>
          </w:p>
          <w:p w14:paraId="6204D056" w14:textId="772B8993" w:rsidR="008E18D5" w:rsidRDefault="00BE3BDE" w:rsidP="00E409C5">
            <w:pPr>
              <w:pStyle w:val="ContactInfo"/>
            </w:pPr>
            <w:r>
              <w:t xml:space="preserve">Cell: </w:t>
            </w:r>
            <w:r w:rsidR="00E233CB">
              <w:t>(404) 518-6204</w:t>
            </w:r>
          </w:p>
          <w:p w14:paraId="6DB95193" w14:textId="321E23A2" w:rsidR="00C069B4" w:rsidRDefault="00BE3BDE" w:rsidP="00E409C5">
            <w:pPr>
              <w:pStyle w:val="ContactInfo"/>
            </w:pPr>
            <w:r>
              <w:t>Email</w:t>
            </w:r>
            <w:r w:rsidR="00E9537F">
              <w:t>: JBudrowd3@gmail.com</w:t>
            </w:r>
            <w:bookmarkStart w:id="0" w:name="_GoBack"/>
            <w:bookmarkEnd w:id="0"/>
          </w:p>
          <w:p w14:paraId="797B688A" w14:textId="5C69B8B5" w:rsidR="00E233CB" w:rsidRDefault="00E233CB" w:rsidP="00E409C5">
            <w:pPr>
              <w:pStyle w:val="ContactInfo"/>
            </w:pPr>
            <w:r>
              <w:t>Linkedin.com/in/</w:t>
            </w:r>
            <w:proofErr w:type="spellStart"/>
            <w:r>
              <w:t>jbudrow</w:t>
            </w:r>
            <w:proofErr w:type="spellEnd"/>
          </w:p>
          <w:p w14:paraId="0E6664F5" w14:textId="5EDFCCB9" w:rsidR="00E233CB" w:rsidRPr="00DE7766" w:rsidRDefault="00E233CB" w:rsidP="00E409C5">
            <w:pPr>
              <w:pStyle w:val="ContactInfo"/>
            </w:pPr>
            <w:r>
              <w:t>Github.com/</w:t>
            </w:r>
            <w:proofErr w:type="spellStart"/>
            <w:r>
              <w:t>jbudrow</w:t>
            </w:r>
            <w:proofErr w:type="spellEnd"/>
          </w:p>
        </w:tc>
      </w:tr>
      <w:tr w:rsidR="00EB77D3" w:rsidRPr="00DE7766" w14:paraId="2CA07621" w14:textId="77777777" w:rsidTr="00E409C5">
        <w:trPr>
          <w:trHeight w:val="363"/>
        </w:trPr>
        <w:tc>
          <w:tcPr>
            <w:tcW w:w="9549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201DDA2" w14:textId="77777777" w:rsidR="00DE7766" w:rsidRPr="00DE7766" w:rsidRDefault="009548CA" w:rsidP="00E409C5">
            <w:pPr>
              <w:pStyle w:val="Heading1"/>
            </w:pPr>
            <w:r>
              <w:t>Summary</w:t>
            </w:r>
          </w:p>
        </w:tc>
      </w:tr>
      <w:tr w:rsidR="00EB77D3" w:rsidRPr="00DE7766" w14:paraId="144095B8" w14:textId="77777777" w:rsidTr="00E409C5">
        <w:trPr>
          <w:trHeight w:val="508"/>
        </w:trPr>
        <w:tc>
          <w:tcPr>
            <w:tcW w:w="4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2E0A782" w14:textId="77777777" w:rsidR="00DE7766" w:rsidRDefault="00DE7766" w:rsidP="00E409C5">
            <w:pPr>
              <w:pStyle w:val="Heading1"/>
            </w:pPr>
          </w:p>
        </w:tc>
        <w:tc>
          <w:tcPr>
            <w:tcW w:w="9101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F86DFB3" w14:textId="68B2BB19" w:rsidR="009C6C80" w:rsidRPr="00A84E65" w:rsidRDefault="009C6C80" w:rsidP="00E409C5">
            <w:r>
              <w:t>New wave software engineer offering two years of experience in the full software development lifecycle – front concept through of next-generation applications and customizable solutions</w:t>
            </w:r>
            <w:r w:rsidR="007D5AB6" w:rsidRPr="00A84E65">
              <w:t>.</w:t>
            </w:r>
            <w:r w:rsidR="00AF1221">
              <w:t xml:space="preserve"> Aim to build systems that are performant, scalable, secure and maintainable.</w:t>
            </w:r>
          </w:p>
        </w:tc>
      </w:tr>
      <w:tr w:rsidR="00EB77D3" w:rsidRPr="00DE7766" w14:paraId="35192C57" w14:textId="77777777" w:rsidTr="00E409C5">
        <w:trPr>
          <w:trHeight w:val="363"/>
        </w:trPr>
        <w:tc>
          <w:tcPr>
            <w:tcW w:w="9549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CBC7675" w14:textId="77777777" w:rsidR="009548CA" w:rsidRDefault="00D4662D" w:rsidP="00E409C5">
            <w:pPr>
              <w:pStyle w:val="Heading1"/>
            </w:pPr>
            <w:r>
              <w:t>Computer skills</w:t>
            </w:r>
          </w:p>
        </w:tc>
      </w:tr>
      <w:tr w:rsidR="00EB77D3" w:rsidRPr="00DE7766" w14:paraId="5130BCB6" w14:textId="77777777" w:rsidTr="00E409C5">
        <w:trPr>
          <w:trHeight w:val="153"/>
        </w:trPr>
        <w:tc>
          <w:tcPr>
            <w:tcW w:w="4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1C6C42C" w14:textId="77777777" w:rsidR="009548CA" w:rsidRDefault="009548CA" w:rsidP="00E409C5">
            <w:pPr>
              <w:pStyle w:val="Heading1"/>
            </w:pPr>
          </w:p>
        </w:tc>
        <w:tc>
          <w:tcPr>
            <w:tcW w:w="9101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1609929" w14:textId="77777777" w:rsidR="00D4662D" w:rsidRPr="00116379" w:rsidRDefault="00D4662D" w:rsidP="00E409C5">
            <w:pPr>
              <w:pStyle w:val="Heading2"/>
            </w:pPr>
            <w:r w:rsidRPr="00116379">
              <w:t>Languages</w:t>
            </w:r>
          </w:p>
          <w:p w14:paraId="51E0972E" w14:textId="6082D851" w:rsidR="00D4662D" w:rsidRPr="00116379" w:rsidRDefault="00EF6971" w:rsidP="00E409C5">
            <w:pPr>
              <w:pStyle w:val="ListParagraph"/>
            </w:pPr>
            <w:r>
              <w:t>Proficient in:</w:t>
            </w:r>
            <w:r w:rsidR="009C6C80">
              <w:t xml:space="preserve"> Ruby</w:t>
            </w:r>
            <w:r w:rsidR="002D0921">
              <w:t xml:space="preserve"> on Rails</w:t>
            </w:r>
            <w:r w:rsidR="001A7F2A">
              <w:t xml:space="preserve">, </w:t>
            </w:r>
            <w:r w:rsidR="00717EFA">
              <w:t>Haml/HTML, CSS</w:t>
            </w:r>
          </w:p>
          <w:p w14:paraId="30149F05" w14:textId="22ECD186" w:rsidR="00D4662D" w:rsidRDefault="00EF6971" w:rsidP="00E409C5">
            <w:pPr>
              <w:pStyle w:val="ListParagraph"/>
            </w:pPr>
            <w:r>
              <w:t xml:space="preserve">Familiar with: </w:t>
            </w:r>
            <w:r w:rsidR="008916ED">
              <w:t>Javascript/jQuery</w:t>
            </w:r>
            <w:r w:rsidR="0036264E">
              <w:t xml:space="preserve"> </w:t>
            </w:r>
          </w:p>
          <w:p w14:paraId="22255E75" w14:textId="77777777" w:rsidR="00D4662D" w:rsidRDefault="001A7F2A" w:rsidP="00E409C5">
            <w:pPr>
              <w:pStyle w:val="Heading2"/>
            </w:pPr>
            <w:r>
              <w:t>Technologies</w:t>
            </w:r>
          </w:p>
          <w:p w14:paraId="0EA5679A" w14:textId="029EC00F" w:rsidR="00D4662D" w:rsidRDefault="00EF6971" w:rsidP="00E409C5">
            <w:pPr>
              <w:pStyle w:val="ListParagraph"/>
            </w:pPr>
            <w:r>
              <w:t>Database</w:t>
            </w:r>
            <w:r w:rsidR="004B3187">
              <w:t>s</w:t>
            </w:r>
            <w:r>
              <w:t>:</w:t>
            </w:r>
            <w:r w:rsidR="00717EFA">
              <w:t xml:space="preserve"> Postgres</w:t>
            </w:r>
            <w:r w:rsidR="004B3187">
              <w:t>, MySQL, Sqlite3</w:t>
            </w:r>
          </w:p>
          <w:p w14:paraId="7A844227" w14:textId="1B42A6EC" w:rsidR="00C6630E" w:rsidRDefault="002D0921" w:rsidP="00E409C5">
            <w:pPr>
              <w:pStyle w:val="ListParagraph"/>
            </w:pPr>
            <w:r>
              <w:t>Tools</w:t>
            </w:r>
            <w:r w:rsidR="00EF6971">
              <w:t>:</w:t>
            </w:r>
            <w:r w:rsidR="004B3187">
              <w:t xml:space="preserve"> </w:t>
            </w:r>
            <w:r>
              <w:t>Rspec, Cucumber, Git, TravisCI, Datadog</w:t>
            </w:r>
          </w:p>
          <w:p w14:paraId="3EEACFC0" w14:textId="3C051CF4" w:rsidR="004D4DA9" w:rsidRDefault="00717EFA" w:rsidP="00E409C5">
            <w:pPr>
              <w:pStyle w:val="ListParagraph"/>
            </w:pPr>
            <w:r>
              <w:t xml:space="preserve">Platforms: Heroku, Amazon Web Services </w:t>
            </w:r>
          </w:p>
        </w:tc>
      </w:tr>
      <w:tr w:rsidR="00EB77D3" w:rsidRPr="00DE7766" w14:paraId="69FB985B" w14:textId="77777777" w:rsidTr="00E409C5">
        <w:trPr>
          <w:trHeight w:val="363"/>
        </w:trPr>
        <w:tc>
          <w:tcPr>
            <w:tcW w:w="9549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5C4624A" w14:textId="77777777" w:rsidR="00DE7766" w:rsidRPr="00DE7766" w:rsidRDefault="00D97489" w:rsidP="00E409C5">
            <w:pPr>
              <w:pStyle w:val="Heading1"/>
            </w:pPr>
            <w:r>
              <w:t>Experience</w:t>
            </w:r>
          </w:p>
        </w:tc>
      </w:tr>
      <w:tr w:rsidR="00EB77D3" w:rsidRPr="00DE7766" w14:paraId="1D7CFBC3" w14:textId="77777777" w:rsidTr="00E409C5">
        <w:trPr>
          <w:trHeight w:val="218"/>
        </w:trPr>
        <w:tc>
          <w:tcPr>
            <w:tcW w:w="470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7410D557" w14:textId="77777777" w:rsidR="006962EF" w:rsidRPr="00DE7766" w:rsidRDefault="006962EF" w:rsidP="00E409C5"/>
        </w:tc>
        <w:tc>
          <w:tcPr>
            <w:tcW w:w="6304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44D5553A" w14:textId="77777777" w:rsidR="006962EF" w:rsidRPr="00DE7766" w:rsidRDefault="00E233CB" w:rsidP="00E409C5">
            <w:pPr>
              <w:pStyle w:val="Heading2"/>
            </w:pPr>
            <w:r>
              <w:t>Support Engineer</w:t>
            </w:r>
          </w:p>
        </w:tc>
        <w:tc>
          <w:tcPr>
            <w:tcW w:w="277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47337E31" w14:textId="77777777" w:rsidR="006962EF" w:rsidRPr="00DE7766" w:rsidRDefault="00EB77D3" w:rsidP="00E409C5">
            <w:pPr>
              <w:pStyle w:val="Dates"/>
            </w:pPr>
            <w:r>
              <w:t>August 2016 - Present</w:t>
            </w:r>
          </w:p>
        </w:tc>
      </w:tr>
      <w:tr w:rsidR="00EB77D3" w:rsidRPr="00DE7766" w14:paraId="5FE5BFC1" w14:textId="77777777" w:rsidTr="00E409C5">
        <w:trPr>
          <w:trHeight w:val="1107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5ED33923" w14:textId="77777777" w:rsidR="006962EF" w:rsidRPr="00DE7766" w:rsidRDefault="006962EF" w:rsidP="00E409C5"/>
        </w:tc>
        <w:tc>
          <w:tcPr>
            <w:tcW w:w="90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43D0A0" w14:textId="77777777" w:rsidR="006962EF" w:rsidRPr="00D97489" w:rsidRDefault="00E233CB" w:rsidP="00E409C5">
            <w:pPr>
              <w:pStyle w:val="Location"/>
            </w:pPr>
            <w:r>
              <w:t>BioIQ, Inc.</w:t>
            </w:r>
          </w:p>
          <w:p w14:paraId="0CA76CF5" w14:textId="52B8D3AD" w:rsidR="00D4662D" w:rsidRPr="0010077D" w:rsidRDefault="00207141" w:rsidP="00E409C5">
            <w:pPr>
              <w:pStyle w:val="ListParagraph"/>
            </w:pPr>
            <w:r>
              <w:t>Provide internal support for the products and services</w:t>
            </w:r>
            <w:r w:rsidR="00AF1221">
              <w:t xml:space="preserve"> for </w:t>
            </w:r>
            <w:r w:rsidR="0058558D">
              <w:t>well-known health service partners</w:t>
            </w:r>
            <w:r w:rsidR="00AF1221">
              <w:t xml:space="preserve">. </w:t>
            </w:r>
            <w:r>
              <w:t>Respond to incoming requests for support and drive informed and timely solutions.</w:t>
            </w:r>
          </w:p>
          <w:p w14:paraId="0E0BBCE3" w14:textId="311E18ED" w:rsidR="00D4662D" w:rsidRPr="0010077D" w:rsidRDefault="00E9537F" w:rsidP="00E409C5">
            <w:pPr>
              <w:pStyle w:val="ListParagraph"/>
            </w:pPr>
            <w:r>
              <w:t>Queried databases and created customized reports and procedures for management and clients.</w:t>
            </w:r>
          </w:p>
          <w:p w14:paraId="776D4A4D" w14:textId="77777777" w:rsidR="006962EF" w:rsidRDefault="008D7E92" w:rsidP="00E409C5">
            <w:pPr>
              <w:pStyle w:val="ListParagraph"/>
            </w:pPr>
            <w:r>
              <w:t>Daily SaaS implementations for the healthcare and enterprise platforms.</w:t>
            </w:r>
          </w:p>
          <w:p w14:paraId="735A07AF" w14:textId="36C850FA" w:rsidR="008D7E92" w:rsidRPr="00D4662D" w:rsidRDefault="008D7E92" w:rsidP="00E409C5">
            <w:pPr>
              <w:pStyle w:val="ListParagraph"/>
            </w:pPr>
            <w:r>
              <w:t>Focused on building relationships with team members, client managers, and outside vendors, with a focus on providing excellent customer service.</w:t>
            </w:r>
          </w:p>
        </w:tc>
      </w:tr>
      <w:tr w:rsidR="00EB77D3" w:rsidRPr="00DE7766" w14:paraId="455DA871" w14:textId="77777777" w:rsidTr="00E409C5">
        <w:trPr>
          <w:trHeight w:val="218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0BFA40A2" w14:textId="77777777" w:rsidR="006962EF" w:rsidRPr="00DE7766" w:rsidRDefault="006962EF" w:rsidP="00E409C5"/>
        </w:tc>
        <w:tc>
          <w:tcPr>
            <w:tcW w:w="6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E4173" w14:textId="77777777" w:rsidR="006962EF" w:rsidRPr="00DE7766" w:rsidRDefault="00E233CB" w:rsidP="00E409C5">
            <w:pPr>
              <w:pStyle w:val="Heading2"/>
              <w:ind w:right="4302"/>
            </w:pPr>
            <w:r>
              <w:t>Software Engineer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</w:tcPr>
          <w:p w14:paraId="5E718DE6" w14:textId="77777777" w:rsidR="006962EF" w:rsidRPr="00F510D1" w:rsidRDefault="00EB77D3" w:rsidP="00E409C5">
            <w:pPr>
              <w:pStyle w:val="Dates"/>
              <w:ind w:left="-648"/>
            </w:pPr>
            <w:r>
              <w:t>February 2016 – May 2016</w:t>
            </w:r>
          </w:p>
        </w:tc>
      </w:tr>
      <w:tr w:rsidR="00EB77D3" w:rsidRPr="00DE7766" w14:paraId="20619A0C" w14:textId="77777777" w:rsidTr="00E409C5">
        <w:trPr>
          <w:trHeight w:val="1271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3513C281" w14:textId="77777777" w:rsidR="006962EF" w:rsidRPr="00DE7766" w:rsidRDefault="006962EF" w:rsidP="00E409C5"/>
        </w:tc>
        <w:tc>
          <w:tcPr>
            <w:tcW w:w="90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19A554" w14:textId="77777777" w:rsidR="007D5AB6" w:rsidRDefault="00EB77D3" w:rsidP="00E409C5">
            <w:pPr>
              <w:pStyle w:val="Location"/>
              <w:rPr>
                <w:i w:val="0"/>
              </w:rPr>
            </w:pPr>
            <w:r>
              <w:t>The Iron Yard</w:t>
            </w:r>
          </w:p>
          <w:p w14:paraId="3CE878E2" w14:textId="12B8030F" w:rsidR="00AF1168" w:rsidRPr="00D97489" w:rsidRDefault="00207141" w:rsidP="00E409C5">
            <w:pPr>
              <w:pStyle w:val="ListParagraph"/>
            </w:pPr>
            <w:r>
              <w:t>T</w:t>
            </w:r>
            <w:r w:rsidR="00C27DA6">
              <w:t>welve-week immersion code</w:t>
            </w:r>
            <w:r>
              <w:t xml:space="preserve"> boot camp. Curriculum including but not limited to Ruby on Rails, data analysis, object-oriented principles, test-driven and agile development.</w:t>
            </w:r>
          </w:p>
          <w:p w14:paraId="646C0DFD" w14:textId="6A0729FE" w:rsidR="00EF6971" w:rsidRPr="00DE7766" w:rsidRDefault="00AA2CDC" w:rsidP="00E409C5">
            <w:pPr>
              <w:pStyle w:val="ListParagraph"/>
            </w:pPr>
            <w:r>
              <w:t>Partook in daily extra-</w:t>
            </w:r>
            <w:r w:rsidR="00FE07E7">
              <w:t>credi</w:t>
            </w:r>
            <w:r w:rsidR="00E9537F">
              <w:t>t assignments and Ruby meet-ups monthly.</w:t>
            </w:r>
          </w:p>
        </w:tc>
      </w:tr>
      <w:tr w:rsidR="00EB77D3" w:rsidRPr="00DE7766" w14:paraId="456EFD26" w14:textId="77777777" w:rsidTr="00E409C5">
        <w:trPr>
          <w:trHeight w:val="363"/>
        </w:trPr>
        <w:tc>
          <w:tcPr>
            <w:tcW w:w="9549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DEC831F" w14:textId="77777777" w:rsidR="006962EF" w:rsidRPr="006962EF" w:rsidRDefault="006962EF" w:rsidP="00E409C5">
            <w:pPr>
              <w:pStyle w:val="Heading1"/>
            </w:pPr>
            <w:r>
              <w:t>Education</w:t>
            </w:r>
          </w:p>
        </w:tc>
      </w:tr>
      <w:tr w:rsidR="00EB77D3" w:rsidRPr="00DE7766" w14:paraId="22F1AA20" w14:textId="77777777" w:rsidTr="00E409C5">
        <w:trPr>
          <w:trHeight w:val="218"/>
        </w:trPr>
        <w:tc>
          <w:tcPr>
            <w:tcW w:w="470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4DF2802F" w14:textId="77777777" w:rsidR="006962EF" w:rsidRPr="006962EF" w:rsidRDefault="006962EF" w:rsidP="00E409C5"/>
        </w:tc>
        <w:tc>
          <w:tcPr>
            <w:tcW w:w="6356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6B2C5BB2" w14:textId="77777777" w:rsidR="006962EF" w:rsidRPr="006962EF" w:rsidRDefault="006F7BCB" w:rsidP="00E409C5">
            <w:pPr>
              <w:pStyle w:val="Heading2"/>
            </w:pPr>
            <w:r>
              <w:t>Gordon State College</w:t>
            </w:r>
          </w:p>
        </w:tc>
        <w:tc>
          <w:tcPr>
            <w:tcW w:w="2723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1FC6A697" w14:textId="77777777" w:rsidR="006962EF" w:rsidRPr="006962EF" w:rsidRDefault="00207141" w:rsidP="00E409C5">
            <w:pPr>
              <w:pStyle w:val="Dates"/>
              <w:ind w:hanging="19"/>
            </w:pPr>
            <w:r>
              <w:t>August 2011 – November 2011</w:t>
            </w:r>
          </w:p>
        </w:tc>
      </w:tr>
      <w:tr w:rsidR="00EB77D3" w:rsidRPr="00DE7766" w14:paraId="7E618777" w14:textId="77777777" w:rsidTr="00E409C5">
        <w:trPr>
          <w:trHeight w:val="626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2C185B1A" w14:textId="77777777" w:rsidR="006962EF" w:rsidRPr="006962EF" w:rsidRDefault="006962EF" w:rsidP="00E409C5"/>
        </w:tc>
        <w:tc>
          <w:tcPr>
            <w:tcW w:w="9079" w:type="dxa"/>
            <w:gridSpan w:val="3"/>
            <w:tcBorders>
              <w:top w:val="nil"/>
              <w:left w:val="nil"/>
              <w:right w:val="nil"/>
            </w:tcBorders>
          </w:tcPr>
          <w:p w14:paraId="3D6BC73E" w14:textId="77777777" w:rsidR="00D4662D" w:rsidRDefault="006F7BCB" w:rsidP="00E409C5">
            <w:pPr>
              <w:pStyle w:val="Location"/>
            </w:pPr>
            <w:r>
              <w:t>Barnesville, Georgia</w:t>
            </w:r>
          </w:p>
          <w:p w14:paraId="6AC76459" w14:textId="5394C611" w:rsidR="00C6630E" w:rsidRPr="006962EF" w:rsidRDefault="006F7BCB" w:rsidP="00E9537F">
            <w:pPr>
              <w:pStyle w:val="ListParagraph"/>
            </w:pPr>
            <w:r>
              <w:t xml:space="preserve">Humanities </w:t>
            </w:r>
            <w:r w:rsidR="00E9537F">
              <w:t>Major</w:t>
            </w:r>
            <w:r w:rsidR="00BD69D3">
              <w:t xml:space="preserve"> (Twelve credit hours)</w:t>
            </w:r>
          </w:p>
        </w:tc>
      </w:tr>
    </w:tbl>
    <w:p w14:paraId="7E96D80A" w14:textId="77777777" w:rsidR="006D3ED6" w:rsidRDefault="00971316" w:rsidP="00FE07E7">
      <w:pPr>
        <w:pStyle w:val="Heading1"/>
        <w:pBdr>
          <w:top w:val="single" w:sz="4" w:space="6" w:color="auto"/>
          <w:bottom w:val="single" w:sz="4" w:space="3" w:color="auto"/>
        </w:pBdr>
        <w:ind w:left="-90" w:right="-720" w:hanging="90"/>
      </w:pPr>
      <w:r>
        <w:t xml:space="preserve">  </w:t>
      </w:r>
      <w:r w:rsidR="006D3ED6">
        <w:t>NOTABLE PROJECTS</w:t>
      </w:r>
    </w:p>
    <w:p w14:paraId="7BEAE28D" w14:textId="6A009D25" w:rsidR="006D3ED6" w:rsidRDefault="00C6630E" w:rsidP="00FE07E7">
      <w:pPr>
        <w:pStyle w:val="Heading2"/>
        <w:ind w:left="-180" w:right="-630"/>
      </w:pPr>
      <w:r>
        <w:t xml:space="preserve">        </w:t>
      </w:r>
      <w:r w:rsidR="006F7BCB">
        <w:t xml:space="preserve">Votr (2016 </w:t>
      </w:r>
      <w:r>
        <w:t xml:space="preserve">Civic Innovation </w:t>
      </w:r>
      <w:r w:rsidR="006F7BCB">
        <w:t>Hackathon</w:t>
      </w:r>
      <w:r>
        <w:t>; 4th place</w:t>
      </w:r>
      <w:r w:rsidR="006F7BCB">
        <w:t xml:space="preserve">) </w:t>
      </w:r>
      <w:r w:rsidR="00971316">
        <w:t xml:space="preserve">                                                    </w:t>
      </w:r>
      <w:r w:rsidR="00E409C5">
        <w:t xml:space="preserve">                  </w:t>
      </w:r>
      <w:r w:rsidR="00E409C5">
        <w:rPr>
          <w:b w:val="0"/>
        </w:rPr>
        <w:t>April 2016</w:t>
      </w:r>
      <w:r w:rsidR="00971316">
        <w:t xml:space="preserve">                    </w:t>
      </w:r>
    </w:p>
    <w:p w14:paraId="7D024337" w14:textId="77777777" w:rsidR="00C6630E" w:rsidRPr="002C6A38" w:rsidRDefault="004D4DA9" w:rsidP="008916ED">
      <w:pPr>
        <w:pStyle w:val="ListParagraph"/>
        <w:numPr>
          <w:ilvl w:val="0"/>
          <w:numId w:val="26"/>
        </w:numPr>
        <w:rPr>
          <w:rFonts w:ascii="MT Extra" w:hAnsi="MT Extra" w:cs="MT Extra"/>
        </w:rPr>
      </w:pPr>
      <w:r>
        <w:rPr>
          <w:rFonts w:cstheme="minorHAnsi"/>
        </w:rPr>
        <w:t>Forty-eight hour collaborative computer programming event, project ideas provided by the engineering team, SolTech Inc.</w:t>
      </w:r>
    </w:p>
    <w:p w14:paraId="220252FA" w14:textId="2344A38A" w:rsidR="002C6A38" w:rsidRPr="008916ED" w:rsidRDefault="00175E8A" w:rsidP="008916ED">
      <w:pPr>
        <w:pStyle w:val="ListParagraph"/>
        <w:numPr>
          <w:ilvl w:val="0"/>
          <w:numId w:val="26"/>
        </w:numPr>
        <w:rPr>
          <w:rFonts w:ascii="MT Extra" w:hAnsi="MT Extra" w:cs="MT Extra"/>
        </w:rPr>
      </w:pPr>
      <w:r>
        <w:rPr>
          <w:rFonts w:cstheme="minorHAnsi"/>
        </w:rPr>
        <w:t>Web application t</w:t>
      </w:r>
      <w:r w:rsidR="002C6A38">
        <w:rPr>
          <w:rFonts w:cstheme="minorHAnsi"/>
        </w:rPr>
        <w:t xml:space="preserve">est case of a real-time online polling place. Votes are cast securely and displayed live in a dashboard using the Chart.js library as they come. </w:t>
      </w:r>
    </w:p>
    <w:sectPr w:rsidR="002C6A38" w:rsidRPr="008916ED" w:rsidSect="00116379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T Extra">
    <w:panose1 w:val="05050102010205020202"/>
    <w:charset w:val="02"/>
    <w:family w:val="auto"/>
    <w:pitch w:val="variable"/>
    <w:sig w:usb0="00000003" w:usb1="10000000" w:usb2="00000000" w:usb3="00000000" w:csb0="8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1AEB569C"/>
    <w:multiLevelType w:val="hybridMultilevel"/>
    <w:tmpl w:val="BD8E7A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0A81543"/>
    <w:multiLevelType w:val="hybridMultilevel"/>
    <w:tmpl w:val="CB62022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8C17FD4"/>
    <w:multiLevelType w:val="hybridMultilevel"/>
    <w:tmpl w:val="7B62F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D4565C"/>
    <w:multiLevelType w:val="hybridMultilevel"/>
    <w:tmpl w:val="C24A2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621D33"/>
    <w:multiLevelType w:val="hybridMultilevel"/>
    <w:tmpl w:val="B648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650A65"/>
    <w:multiLevelType w:val="hybridMultilevel"/>
    <w:tmpl w:val="E020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B72D77"/>
    <w:multiLevelType w:val="hybridMultilevel"/>
    <w:tmpl w:val="EF86731E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1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9221D3"/>
    <w:multiLevelType w:val="hybridMultilevel"/>
    <w:tmpl w:val="9BD81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4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5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10"/>
  </w:num>
  <w:num w:numId="4">
    <w:abstractNumId w:val="11"/>
  </w:num>
  <w:num w:numId="5">
    <w:abstractNumId w:val="13"/>
  </w:num>
  <w:num w:numId="6">
    <w:abstractNumId w:val="23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5"/>
  </w:num>
  <w:num w:numId="19">
    <w:abstractNumId w:val="16"/>
  </w:num>
  <w:num w:numId="20">
    <w:abstractNumId w:val="20"/>
  </w:num>
  <w:num w:numId="21">
    <w:abstractNumId w:val="22"/>
  </w:num>
  <w:num w:numId="22">
    <w:abstractNumId w:val="12"/>
  </w:num>
  <w:num w:numId="23">
    <w:abstractNumId w:val="18"/>
  </w:num>
  <w:num w:numId="24">
    <w:abstractNumId w:val="19"/>
  </w:num>
  <w:num w:numId="25">
    <w:abstractNumId w:val="1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3CB"/>
    <w:rsid w:val="000022EB"/>
    <w:rsid w:val="00075E73"/>
    <w:rsid w:val="000B0EE9"/>
    <w:rsid w:val="000D6E63"/>
    <w:rsid w:val="0010077D"/>
    <w:rsid w:val="00116379"/>
    <w:rsid w:val="00127CA0"/>
    <w:rsid w:val="00175E8A"/>
    <w:rsid w:val="001A7F2A"/>
    <w:rsid w:val="00207141"/>
    <w:rsid w:val="0025418C"/>
    <w:rsid w:val="002911C8"/>
    <w:rsid w:val="002C6A38"/>
    <w:rsid w:val="002D0921"/>
    <w:rsid w:val="00301257"/>
    <w:rsid w:val="00361AFB"/>
    <w:rsid w:val="0036264E"/>
    <w:rsid w:val="0037209A"/>
    <w:rsid w:val="00374E86"/>
    <w:rsid w:val="003F5303"/>
    <w:rsid w:val="0041118B"/>
    <w:rsid w:val="004B3187"/>
    <w:rsid w:val="004D4DA9"/>
    <w:rsid w:val="0058558D"/>
    <w:rsid w:val="005C5D33"/>
    <w:rsid w:val="006962EF"/>
    <w:rsid w:val="006D3ED6"/>
    <w:rsid w:val="006E2432"/>
    <w:rsid w:val="006F7BCB"/>
    <w:rsid w:val="00717EFA"/>
    <w:rsid w:val="00790D50"/>
    <w:rsid w:val="007A2F12"/>
    <w:rsid w:val="007D5AB6"/>
    <w:rsid w:val="008916ED"/>
    <w:rsid w:val="008D7E92"/>
    <w:rsid w:val="008E18D5"/>
    <w:rsid w:val="0090731C"/>
    <w:rsid w:val="00907793"/>
    <w:rsid w:val="009548CA"/>
    <w:rsid w:val="00971316"/>
    <w:rsid w:val="00987217"/>
    <w:rsid w:val="00991CE0"/>
    <w:rsid w:val="009C6C80"/>
    <w:rsid w:val="009D1009"/>
    <w:rsid w:val="00A07D6A"/>
    <w:rsid w:val="00A84E65"/>
    <w:rsid w:val="00AA2CDC"/>
    <w:rsid w:val="00AC26FD"/>
    <w:rsid w:val="00AF1168"/>
    <w:rsid w:val="00AF1221"/>
    <w:rsid w:val="00B54803"/>
    <w:rsid w:val="00BD69D3"/>
    <w:rsid w:val="00BE3BDE"/>
    <w:rsid w:val="00C069B4"/>
    <w:rsid w:val="00C27DA6"/>
    <w:rsid w:val="00C302EE"/>
    <w:rsid w:val="00C55F0B"/>
    <w:rsid w:val="00C6630E"/>
    <w:rsid w:val="00CD22BE"/>
    <w:rsid w:val="00CE765B"/>
    <w:rsid w:val="00D449BA"/>
    <w:rsid w:val="00D4662D"/>
    <w:rsid w:val="00D720EA"/>
    <w:rsid w:val="00D97489"/>
    <w:rsid w:val="00DE7766"/>
    <w:rsid w:val="00E233CB"/>
    <w:rsid w:val="00E33FCE"/>
    <w:rsid w:val="00E409C5"/>
    <w:rsid w:val="00E9537F"/>
    <w:rsid w:val="00EB77D3"/>
    <w:rsid w:val="00EF6971"/>
    <w:rsid w:val="00F510D1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6593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character" w:styleId="Hyperlink">
    <w:name w:val="Hyperlink"/>
    <w:basedOn w:val="DefaultParagraphFont"/>
    <w:unhideWhenUsed/>
    <w:rsid w:val="00E233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E9537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character" w:styleId="Hyperlink">
    <w:name w:val="Hyperlink"/>
    <w:basedOn w:val="DefaultParagraphFont"/>
    <w:unhideWhenUsed/>
    <w:rsid w:val="00E233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E953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oshbudrow:Downloads:tf0280614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729651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2011-12-21T15:25:00+00:00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1385908</Value>
      <Value>1385915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Computer programmer resume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TP102806147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EE1A53-F68F-445D-9911-2E10E00823FC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44A1ACD-D7AC-4BF7-9D9D-ABF0D481F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D0935A-1FAA-6440-A837-15F36F73C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tf02806148.dotx</Template>
  <TotalTime>99</TotalTime>
  <Pages>1</Pages>
  <Words>310</Words>
  <Characters>1773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>Microsoft Corporation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Josh Budrow</dc:creator>
  <cp:lastModifiedBy>Josh Budrow</cp:lastModifiedBy>
  <cp:revision>12</cp:revision>
  <cp:lastPrinted>2017-10-18T17:53:00Z</cp:lastPrinted>
  <dcterms:created xsi:type="dcterms:W3CDTF">2017-10-18T02:30:00Z</dcterms:created>
  <dcterms:modified xsi:type="dcterms:W3CDTF">2017-10-31T13:13:00Z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